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14791F" w:rsidRDefault="00893ADA" w:rsidP="0014791F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 xml:space="preserve">DEPARTAMENTO DE </w:t>
      </w:r>
      <w:r w:rsidR="00ED370E">
        <w:rPr>
          <w:b/>
          <w:sz w:val="24"/>
        </w:rPr>
        <w:t>PROGRAMACIÓN DE COMPUTADORAS</w:t>
      </w:r>
    </w:p>
    <w:p w:rsidR="0014791F" w:rsidRPr="00BC6170" w:rsidRDefault="005619F3" w:rsidP="000745BC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GUÍA DE ACTIVIDAD N°</w:t>
      </w:r>
      <w:r w:rsidR="0073232E">
        <w:rPr>
          <w:b/>
          <w:sz w:val="28"/>
        </w:rPr>
        <w:t>4</w:t>
      </w:r>
      <w:r w:rsidR="0014791F">
        <w:rPr>
          <w:b/>
          <w:sz w:val="28"/>
        </w:rPr>
        <w:t xml:space="preserve"> </w:t>
      </w:r>
    </w:p>
    <w:p w:rsidR="00CC3F6D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0745BC" w:rsidRPr="0014791F" w:rsidRDefault="000745BC" w:rsidP="0014791F">
      <w:pPr>
        <w:spacing w:after="0"/>
        <w:jc w:val="center"/>
        <w:rPr>
          <w:b/>
        </w:rPr>
      </w:pP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Vanessa Castillo</w:t>
      </w:r>
      <w:r w:rsidR="005619F3">
        <w:rPr>
          <w:rFonts w:ascii="Arial Narrow" w:hAnsi="Arial Narrow"/>
          <w:b/>
          <w:i/>
          <w:sz w:val="24"/>
          <w:szCs w:val="24"/>
        </w:rPr>
        <w:t>,</w:t>
      </w:r>
      <w:r w:rsidRPr="005619F3">
        <w:rPr>
          <w:rFonts w:ascii="Arial Narrow" w:hAnsi="Arial Narrow"/>
          <w:b/>
          <w:i/>
          <w:sz w:val="24"/>
          <w:szCs w:val="24"/>
        </w:rPr>
        <w:t xml:space="preserve"> M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.</w:t>
      </w:r>
      <w:r w:rsidRPr="005619F3">
        <w:rPr>
          <w:rFonts w:ascii="Arial Narrow" w:hAnsi="Arial Narrow"/>
          <w:b/>
          <w:i/>
          <w:sz w:val="24"/>
          <w:szCs w:val="24"/>
        </w:rPr>
        <w:t>Sc.</w:t>
      </w:r>
      <w:r w:rsidRPr="005619F3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643E92">
        <w:rPr>
          <w:rFonts w:ascii="Arial Narrow" w:hAnsi="Arial Narrow"/>
          <w:b/>
          <w:i/>
          <w:sz w:val="24"/>
          <w:szCs w:val="24"/>
        </w:rPr>
        <w:t>Herramientas de P</w:t>
      </w:r>
      <w:r w:rsidR="00ED370E">
        <w:rPr>
          <w:rFonts w:ascii="Arial Narrow" w:hAnsi="Arial Narrow"/>
          <w:b/>
          <w:i/>
          <w:sz w:val="24"/>
          <w:szCs w:val="24"/>
        </w:rPr>
        <w:t xml:space="preserve">rogramación </w:t>
      </w:r>
      <w:r w:rsidR="00643E92">
        <w:rPr>
          <w:rFonts w:ascii="Arial Narrow" w:hAnsi="Arial Narrow"/>
          <w:b/>
          <w:i/>
          <w:sz w:val="24"/>
          <w:szCs w:val="24"/>
        </w:rPr>
        <w:t>Aplicada</w:t>
      </w:r>
      <w:r w:rsidR="00ED370E">
        <w:rPr>
          <w:rFonts w:ascii="Arial Narrow" w:hAnsi="Arial Narrow"/>
          <w:b/>
          <w:i/>
          <w:sz w:val="24"/>
          <w:szCs w:val="24"/>
        </w:rPr>
        <w:t xml:space="preserve"> II</w:t>
      </w:r>
      <w:r>
        <w:rPr>
          <w:rFonts w:ascii="Arial Narrow" w:hAnsi="Arial Narrow"/>
          <w:sz w:val="24"/>
          <w:szCs w:val="24"/>
        </w:rPr>
        <w:t xml:space="preserve">  </w:t>
      </w: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Estudiante: </w:t>
      </w:r>
      <w:proofErr w:type="spellStart"/>
      <w:r w:rsidR="00A0713F">
        <w:rPr>
          <w:rFonts w:ascii="Arial Narrow" w:hAnsi="Arial Narrow"/>
          <w:sz w:val="24"/>
          <w:szCs w:val="24"/>
        </w:rPr>
        <w:t>Joy</w:t>
      </w:r>
      <w:proofErr w:type="spellEnd"/>
      <w:r w:rsidR="00A0713F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0713F">
        <w:rPr>
          <w:rFonts w:ascii="Arial Narrow" w:hAnsi="Arial Narrow"/>
          <w:sz w:val="24"/>
          <w:szCs w:val="24"/>
        </w:rPr>
        <w:t>Nelatón</w:t>
      </w:r>
      <w:proofErr w:type="spellEnd"/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Fecha: </w:t>
      </w:r>
      <w:r w:rsidR="00404B1C">
        <w:rPr>
          <w:rFonts w:ascii="Arial Narrow" w:hAnsi="Arial Narrow"/>
          <w:sz w:val="24"/>
          <w:szCs w:val="24"/>
        </w:rPr>
        <w:tab/>
      </w:r>
      <w:r w:rsidR="00A0713F">
        <w:rPr>
          <w:rFonts w:ascii="Arial Narrow" w:hAnsi="Arial Narrow"/>
          <w:sz w:val="24"/>
          <w:szCs w:val="24"/>
        </w:rPr>
        <w:t>10/5/2019</w:t>
      </w:r>
      <w:r w:rsidR="00A0713F">
        <w:rPr>
          <w:rFonts w:ascii="Arial Narrow" w:hAnsi="Arial Narrow"/>
          <w:sz w:val="24"/>
          <w:szCs w:val="24"/>
        </w:rPr>
        <w:tab/>
      </w:r>
      <w:r w:rsidR="00A0713F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Grupo</w:t>
      </w:r>
      <w:proofErr w:type="gramStart"/>
      <w:r>
        <w:rPr>
          <w:rFonts w:ascii="Arial Narrow" w:hAnsi="Arial Narrow"/>
          <w:sz w:val="24"/>
          <w:szCs w:val="24"/>
        </w:rPr>
        <w:t>:</w:t>
      </w:r>
      <w:r w:rsidR="00A0713F">
        <w:rPr>
          <w:rFonts w:ascii="Arial Narrow" w:hAnsi="Arial Narrow"/>
          <w:sz w:val="24"/>
          <w:szCs w:val="24"/>
        </w:rPr>
        <w:t>1IL</w:t>
      </w:r>
      <w:proofErr w:type="gramEnd"/>
      <w:r w:rsidR="00A0713F">
        <w:rPr>
          <w:rFonts w:ascii="Arial Narrow" w:hAnsi="Arial Narrow"/>
          <w:sz w:val="24"/>
          <w:szCs w:val="24"/>
        </w:rPr>
        <w:t>-123</w:t>
      </w:r>
    </w:p>
    <w:p w:rsidR="003574E8" w:rsidRPr="006038AC" w:rsidRDefault="005D632C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  </w:t>
      </w:r>
    </w:p>
    <w:p w:rsidR="00C569B9" w:rsidRPr="002328FC" w:rsidRDefault="00CD6F40" w:rsidP="00404B1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893ADA">
        <w:rPr>
          <w:rFonts w:ascii="Arial Narrow" w:hAnsi="Arial Narrow"/>
          <w:sz w:val="24"/>
          <w:szCs w:val="24"/>
        </w:rPr>
        <w:t xml:space="preserve"> </w:t>
      </w:r>
      <w:r w:rsidR="0073232E">
        <w:rPr>
          <w:rFonts w:ascii="Arial Narrow" w:hAnsi="Arial Narrow"/>
          <w:sz w:val="24"/>
          <w:szCs w:val="24"/>
        </w:rPr>
        <w:t>Laboratorio</w:t>
      </w:r>
      <w:r w:rsidR="00893ADA">
        <w:rPr>
          <w:rFonts w:ascii="Arial Narrow" w:hAnsi="Arial Narrow"/>
          <w:sz w:val="24"/>
          <w:szCs w:val="24"/>
        </w:rPr>
        <w:t xml:space="preserve"> N°</w:t>
      </w:r>
      <w:r w:rsidR="0073232E">
        <w:rPr>
          <w:rFonts w:ascii="Arial Narrow" w:hAnsi="Arial Narrow"/>
          <w:sz w:val="24"/>
          <w:szCs w:val="24"/>
        </w:rPr>
        <w:t>3</w:t>
      </w: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C569B9" w:rsidRPr="002328FC" w:rsidRDefault="00ED370E" w:rsidP="002328F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</w:t>
      </w:r>
      <w:r w:rsidR="00643E92">
        <w:rPr>
          <w:rFonts w:ascii="Arial Narrow" w:hAnsi="Arial Narrow"/>
          <w:i/>
          <w:sz w:val="20"/>
          <w:szCs w:val="24"/>
        </w:rPr>
        <w:t>ntroducción a Java</w:t>
      </w:r>
      <w:r w:rsidR="00893ADA">
        <w:rPr>
          <w:rFonts w:ascii="Arial Narrow" w:hAnsi="Arial Narrow"/>
          <w:i/>
          <w:sz w:val="20"/>
          <w:szCs w:val="24"/>
        </w:rPr>
        <w:t>.</w:t>
      </w: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C569B9" w:rsidRPr="002328FC" w:rsidRDefault="00700D17" w:rsidP="002328FC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Familiarizarse con los elementos básicos de Java</w:t>
      </w:r>
      <w:r w:rsidR="00103A28">
        <w:rPr>
          <w:rFonts w:ascii="Arial Narrow" w:hAnsi="Arial Narrow"/>
          <w:i/>
          <w:sz w:val="20"/>
          <w:szCs w:val="24"/>
        </w:rPr>
        <w:t>.</w:t>
      </w:r>
    </w:p>
    <w:p w:rsidR="00313EC1" w:rsidRPr="00313EC1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9C44B3" w:rsidRPr="002328FC" w:rsidRDefault="00ED370E" w:rsidP="002328FC">
      <w:pPr>
        <w:pStyle w:val="Prrafodelista"/>
        <w:numPr>
          <w:ilvl w:val="0"/>
          <w:numId w:val="1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 manera individual realice la actividad del punto E.</w:t>
      </w:r>
    </w:p>
    <w:p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FD01E1" w:rsidRPr="0073232E" w:rsidRDefault="00700D17" w:rsidP="0073232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Resuelva los siguientes ejercicios</w:t>
      </w:r>
    </w:p>
    <w:p w:rsidR="000C7648" w:rsidRDefault="0073232E" w:rsidP="000C7648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 w:rsidRPr="0073232E">
        <w:rPr>
          <w:rFonts w:ascii="Arial Narrow" w:hAnsi="Arial Narrow"/>
          <w:i/>
          <w:sz w:val="20"/>
          <w:szCs w:val="24"/>
        </w:rPr>
        <w:t>Escribir un programa que solicite ingresar longitud y anchura de una habitaci</w:t>
      </w:r>
      <w:r>
        <w:rPr>
          <w:rFonts w:ascii="Arial Narrow" w:hAnsi="Arial Narrow"/>
          <w:i/>
          <w:sz w:val="20"/>
          <w:szCs w:val="24"/>
        </w:rPr>
        <w:t>ó</w:t>
      </w:r>
      <w:r w:rsidRPr="0073232E">
        <w:rPr>
          <w:rFonts w:ascii="Arial Narrow" w:hAnsi="Arial Narrow"/>
          <w:i/>
          <w:sz w:val="20"/>
          <w:szCs w:val="24"/>
        </w:rPr>
        <w:t xml:space="preserve">n; hecho esto, visualice su superficie con esos datos. </w:t>
      </w:r>
    </w:p>
    <w:p w:rsidR="0073232E" w:rsidRPr="000C7648" w:rsidRDefault="0073232E" w:rsidP="000C7648">
      <w:pPr>
        <w:pStyle w:val="Prrafodelista"/>
        <w:numPr>
          <w:ilvl w:val="0"/>
          <w:numId w:val="15"/>
        </w:numPr>
        <w:ind w:left="709"/>
        <w:rPr>
          <w:rFonts w:ascii="Arial Narrow" w:hAnsi="Arial Narrow"/>
          <w:i/>
          <w:sz w:val="20"/>
          <w:szCs w:val="24"/>
        </w:rPr>
      </w:pPr>
      <w:r w:rsidRPr="000C7648">
        <w:rPr>
          <w:rFonts w:ascii="Arial Narrow" w:hAnsi="Arial Narrow"/>
          <w:i/>
          <w:sz w:val="20"/>
          <w:szCs w:val="24"/>
        </w:rPr>
        <w:t>Teniendo como datos de entrada el radio y la altura de un cilindro, calcular su área lateral y volumen</w:t>
      </w:r>
      <w:r w:rsidR="000C7648">
        <w:rPr>
          <w:rFonts w:ascii="Arial Narrow" w:hAnsi="Arial Narrow"/>
          <w:i/>
          <w:sz w:val="20"/>
          <w:szCs w:val="24"/>
        </w:rPr>
        <w:t>.</w:t>
      </w:r>
    </w:p>
    <w:p w:rsidR="000C7648" w:rsidRDefault="0073232E" w:rsidP="000C7648">
      <w:pPr>
        <w:pStyle w:val="Prrafodelista"/>
        <w:numPr>
          <w:ilvl w:val="0"/>
          <w:numId w:val="15"/>
        </w:numPr>
        <w:ind w:left="709"/>
        <w:jc w:val="both"/>
        <w:rPr>
          <w:rFonts w:ascii="Arial Narrow" w:hAnsi="Arial Narrow"/>
          <w:i/>
          <w:sz w:val="20"/>
          <w:szCs w:val="24"/>
        </w:rPr>
      </w:pPr>
      <w:r w:rsidRPr="0073232E">
        <w:rPr>
          <w:rFonts w:ascii="Arial Narrow" w:hAnsi="Arial Narrow"/>
          <w:i/>
          <w:sz w:val="20"/>
          <w:szCs w:val="24"/>
        </w:rPr>
        <w:t xml:space="preserve">Escribir un programa para obtener la hipotenusa y los </w:t>
      </w:r>
      <w:r w:rsidR="000C7648">
        <w:rPr>
          <w:rFonts w:ascii="Arial Narrow" w:hAnsi="Arial Narrow"/>
          <w:i/>
          <w:sz w:val="20"/>
          <w:szCs w:val="24"/>
        </w:rPr>
        <w:t>á</w:t>
      </w:r>
      <w:r w:rsidRPr="0073232E">
        <w:rPr>
          <w:rFonts w:ascii="Arial Narrow" w:hAnsi="Arial Narrow"/>
          <w:i/>
          <w:sz w:val="20"/>
          <w:szCs w:val="24"/>
        </w:rPr>
        <w:t>ngulos agudos de un tri</w:t>
      </w:r>
      <w:r w:rsidR="000C7648">
        <w:rPr>
          <w:rFonts w:ascii="Arial Narrow" w:hAnsi="Arial Narrow"/>
          <w:i/>
          <w:sz w:val="20"/>
          <w:szCs w:val="24"/>
        </w:rPr>
        <w:t>á</w:t>
      </w:r>
      <w:r w:rsidRPr="0073232E">
        <w:rPr>
          <w:rFonts w:ascii="Arial Narrow" w:hAnsi="Arial Narrow"/>
          <w:i/>
          <w:sz w:val="20"/>
          <w:szCs w:val="24"/>
        </w:rPr>
        <w:t>ngulo rect</w:t>
      </w:r>
      <w:r w:rsidR="000C7648">
        <w:rPr>
          <w:rFonts w:ascii="Arial Narrow" w:hAnsi="Arial Narrow"/>
          <w:i/>
          <w:sz w:val="20"/>
          <w:szCs w:val="24"/>
        </w:rPr>
        <w:t>á</w:t>
      </w:r>
      <w:r w:rsidRPr="0073232E">
        <w:rPr>
          <w:rFonts w:ascii="Arial Narrow" w:hAnsi="Arial Narrow"/>
          <w:i/>
          <w:sz w:val="20"/>
          <w:szCs w:val="24"/>
        </w:rPr>
        <w:t>ngulo a partir de las longitudes de los catetos</w:t>
      </w:r>
      <w:r>
        <w:rPr>
          <w:rFonts w:ascii="Arial Narrow" w:hAnsi="Arial Narrow"/>
          <w:i/>
          <w:sz w:val="20"/>
          <w:szCs w:val="24"/>
        </w:rPr>
        <w:t>.</w:t>
      </w:r>
    </w:p>
    <w:p w:rsidR="000C7648" w:rsidRDefault="000C7648" w:rsidP="000C7648">
      <w:pPr>
        <w:pStyle w:val="Prrafodelista"/>
        <w:numPr>
          <w:ilvl w:val="0"/>
          <w:numId w:val="15"/>
        </w:numPr>
        <w:ind w:left="709"/>
        <w:jc w:val="both"/>
        <w:rPr>
          <w:rFonts w:ascii="Arial Narrow" w:hAnsi="Arial Narrow"/>
          <w:i/>
          <w:sz w:val="20"/>
          <w:szCs w:val="24"/>
        </w:rPr>
      </w:pPr>
      <w:r w:rsidRPr="000C7648">
        <w:rPr>
          <w:rFonts w:ascii="Arial Narrow" w:hAnsi="Arial Narrow"/>
          <w:i/>
          <w:sz w:val="20"/>
          <w:szCs w:val="24"/>
        </w:rPr>
        <w:t xml:space="preserve">Elaborar un </w:t>
      </w:r>
      <w:r>
        <w:rPr>
          <w:rFonts w:ascii="Arial Narrow" w:hAnsi="Arial Narrow"/>
          <w:i/>
          <w:sz w:val="20"/>
          <w:szCs w:val="24"/>
        </w:rPr>
        <w:t>programa</w:t>
      </w:r>
      <w:r w:rsidRPr="000C7648">
        <w:rPr>
          <w:rFonts w:ascii="Arial Narrow" w:hAnsi="Arial Narrow"/>
          <w:i/>
          <w:sz w:val="20"/>
          <w:szCs w:val="24"/>
        </w:rPr>
        <w:t xml:space="preserve"> para calcular el promedio final de la materia de Desarrollo Lógico y Algoritmo. Dicha calificación se compone de los siguientes porcentajes. 40% Evaluación semestral, 33% Evaluación de los aprendizajes (3 parciales en el semestre), 20% Proyectos (2 proyectos), 7% Portafolio. (Permitir ingresar todas las notas y no sólo el promedio)</w:t>
      </w:r>
    </w:p>
    <w:p w:rsidR="000C7648" w:rsidRPr="000C7648" w:rsidRDefault="000C7648" w:rsidP="000C7648">
      <w:pPr>
        <w:pStyle w:val="Prrafodelista"/>
        <w:numPr>
          <w:ilvl w:val="0"/>
          <w:numId w:val="15"/>
        </w:numPr>
        <w:ind w:left="709"/>
        <w:jc w:val="both"/>
        <w:rPr>
          <w:rFonts w:ascii="Arial Narrow" w:hAnsi="Arial Narrow"/>
          <w:i/>
          <w:sz w:val="20"/>
          <w:szCs w:val="24"/>
        </w:rPr>
      </w:pPr>
      <w:r w:rsidRPr="000C7648">
        <w:rPr>
          <w:rFonts w:ascii="Arial Narrow" w:hAnsi="Arial Narrow"/>
          <w:i/>
          <w:sz w:val="20"/>
          <w:szCs w:val="20"/>
        </w:rPr>
        <w:t>Un vendedor que tiene un sueldo base recibe una comisión del 10% del total de las ventas del mes. El vendedor quiere saber cuánto ganará en un mes en que tuvo tres ventas.</w:t>
      </w:r>
    </w:p>
    <w:p w:rsidR="000C7648" w:rsidRPr="000C7648" w:rsidRDefault="000C7648" w:rsidP="000C7648">
      <w:pPr>
        <w:pStyle w:val="Prrafodelista"/>
        <w:numPr>
          <w:ilvl w:val="0"/>
          <w:numId w:val="15"/>
        </w:numPr>
        <w:ind w:left="709"/>
        <w:jc w:val="both"/>
        <w:rPr>
          <w:rFonts w:ascii="Arial Narrow" w:hAnsi="Arial Narrow"/>
          <w:i/>
          <w:sz w:val="20"/>
          <w:szCs w:val="24"/>
        </w:rPr>
      </w:pPr>
      <w:r w:rsidRPr="000C7648">
        <w:rPr>
          <w:rFonts w:ascii="Arial Narrow" w:hAnsi="Arial Narrow"/>
          <w:i/>
          <w:sz w:val="20"/>
          <w:szCs w:val="20"/>
        </w:rPr>
        <w:t>Si un dólar equivale a 0.89€ (euros), elabore un programa que dada una cantidad de dólares imprima a cuanto equivale en euros.</w:t>
      </w:r>
    </w:p>
    <w:p w:rsidR="000C7648" w:rsidRPr="000C7648" w:rsidRDefault="000C7648" w:rsidP="000C7648">
      <w:pPr>
        <w:pStyle w:val="Prrafodelista"/>
        <w:numPr>
          <w:ilvl w:val="0"/>
          <w:numId w:val="15"/>
        </w:numPr>
        <w:ind w:left="709"/>
        <w:jc w:val="both"/>
        <w:rPr>
          <w:rFonts w:ascii="Arial Narrow" w:hAnsi="Arial Narrow"/>
          <w:i/>
          <w:sz w:val="20"/>
          <w:szCs w:val="24"/>
        </w:rPr>
      </w:pPr>
      <w:r w:rsidRPr="000C7648">
        <w:rPr>
          <w:rFonts w:ascii="Arial Narrow" w:hAnsi="Arial Narrow"/>
          <w:i/>
          <w:sz w:val="20"/>
          <w:szCs w:val="20"/>
        </w:rPr>
        <w:t>Elabore un programa que, a partir de proporcionar la velocidad de un automóvil, expresada en Km/h, proporcione la velocidad en m/s.</w:t>
      </w:r>
    </w:p>
    <w:p w:rsidR="000C7648" w:rsidRDefault="000C7648" w:rsidP="000C7648">
      <w:pPr>
        <w:pStyle w:val="Prrafodelista"/>
        <w:numPr>
          <w:ilvl w:val="0"/>
          <w:numId w:val="15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lea el nombre y tres notas de un estudiante, calcular la nota promedio e imprimir en pantalla el nombre del estudiante y el promedio de su nota.</w:t>
      </w:r>
    </w:p>
    <w:p w:rsidR="000C7648" w:rsidRDefault="000C7648" w:rsidP="000C7648">
      <w:pPr>
        <w:pStyle w:val="Prrafodelista"/>
        <w:numPr>
          <w:ilvl w:val="0"/>
          <w:numId w:val="15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el impuesto y el total a pagar por tres productos, dados por el usuario los precios de cada uno de ellos. Debe imprimir el impuesto y el total a pagar.</w:t>
      </w:r>
    </w:p>
    <w:p w:rsidR="000C7648" w:rsidRDefault="000C7648" w:rsidP="000C7648">
      <w:pPr>
        <w:pStyle w:val="Prrafodelista"/>
        <w:numPr>
          <w:ilvl w:val="0"/>
          <w:numId w:val="15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la distancia recorrida por un vehículo, dados por el usuario la velocidad y el tiempo. Imprimir la distancia.</w:t>
      </w:r>
    </w:p>
    <w:p w:rsidR="000C7648" w:rsidRDefault="000C7648" w:rsidP="000C7648">
      <w:pPr>
        <w:pStyle w:val="Prrafodelista"/>
        <w:numPr>
          <w:ilvl w:val="0"/>
          <w:numId w:val="15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y muestre el área del trapecio.</w:t>
      </w:r>
    </w:p>
    <w:p w:rsidR="0073232E" w:rsidRPr="000C7648" w:rsidRDefault="000C7648" w:rsidP="000C7648">
      <w:pPr>
        <w:pStyle w:val="Prrafodelista"/>
        <w:numPr>
          <w:ilvl w:val="0"/>
          <w:numId w:val="15"/>
        </w:numPr>
        <w:spacing w:after="0"/>
        <w:ind w:left="709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el cuadrado de un binomio dado por el usuario los valores de a y b, debe mostrar el resultado.</w:t>
      </w:r>
    </w:p>
    <w:p w:rsidR="0073232E" w:rsidRPr="0073232E" w:rsidRDefault="0073232E" w:rsidP="0073232E">
      <w:pPr>
        <w:pStyle w:val="Prrafodelista"/>
        <w:ind w:left="709"/>
        <w:rPr>
          <w:rFonts w:ascii="Arial Narrow" w:hAnsi="Arial Narrow"/>
          <w:i/>
          <w:sz w:val="20"/>
          <w:szCs w:val="24"/>
        </w:rPr>
      </w:pPr>
    </w:p>
    <w:p w:rsidR="002328FC" w:rsidRDefault="006A6021" w:rsidP="00466532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328FC">
        <w:rPr>
          <w:rFonts w:ascii="Arial Narrow" w:hAnsi="Arial Narrow"/>
          <w:b/>
          <w:sz w:val="24"/>
          <w:szCs w:val="24"/>
        </w:rPr>
        <w:t>RESULTADOS</w:t>
      </w:r>
      <w:r w:rsidR="00D35572" w:rsidRPr="002328FC">
        <w:rPr>
          <w:rFonts w:ascii="Arial Narrow" w:hAnsi="Arial Narrow"/>
          <w:b/>
          <w:sz w:val="24"/>
          <w:szCs w:val="24"/>
        </w:rPr>
        <w:t>:</w:t>
      </w:r>
    </w:p>
    <w:p w:rsidR="002328FC" w:rsidRDefault="002328FC" w:rsidP="002328FC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036FBC" w:rsidRDefault="006A6021" w:rsidP="00466532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328FC">
        <w:rPr>
          <w:rFonts w:ascii="Arial Narrow" w:hAnsi="Arial Narrow"/>
          <w:b/>
          <w:sz w:val="24"/>
          <w:szCs w:val="24"/>
        </w:rPr>
        <w:t>CONSIDERACIONES FINALES</w:t>
      </w:r>
      <w:r w:rsidR="00D35572" w:rsidRPr="002328FC">
        <w:rPr>
          <w:rFonts w:ascii="Arial Narrow" w:hAnsi="Arial Narrow"/>
          <w:b/>
          <w:sz w:val="24"/>
          <w:szCs w:val="24"/>
        </w:rPr>
        <w:t>:</w:t>
      </w:r>
    </w:p>
    <w:p w:rsidR="000C7648" w:rsidRPr="000C7648" w:rsidRDefault="000C7648" w:rsidP="000C7648">
      <w:pPr>
        <w:pStyle w:val="Prrafodelista"/>
        <w:rPr>
          <w:rFonts w:ascii="Arial Narrow" w:hAnsi="Arial Narrow"/>
          <w:b/>
          <w:sz w:val="24"/>
          <w:szCs w:val="24"/>
        </w:rPr>
      </w:pPr>
    </w:p>
    <w:p w:rsidR="000C7648" w:rsidRDefault="000C7648" w:rsidP="000C764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0C7648" w:rsidRPr="000C7648" w:rsidRDefault="000C7648" w:rsidP="000C764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las clases</w:t>
      </w:r>
      <w:r w:rsidR="00BC10CD">
        <w:rPr>
          <w:rFonts w:ascii="Arial Narrow" w:hAnsi="Arial Narrow"/>
          <w:i/>
          <w:sz w:val="20"/>
          <w:szCs w:val="24"/>
        </w:rPr>
        <w:t xml:space="preserve">. / Libro: </w:t>
      </w:r>
      <w:r w:rsidR="00BC10CD" w:rsidRPr="00BC10CD">
        <w:rPr>
          <w:rFonts w:ascii="Arial Narrow" w:hAnsi="Arial Narrow"/>
          <w:i/>
          <w:sz w:val="20"/>
          <w:szCs w:val="24"/>
        </w:rPr>
        <w:t>Cómo Programar en Java</w:t>
      </w:r>
    </w:p>
    <w:p w:rsidR="000C764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  <w:lang w:val="en-US"/>
        </w:rPr>
      </w:pPr>
      <w:r w:rsidRPr="00316AC8">
        <w:rPr>
          <w:rFonts w:ascii="Arial Narrow" w:hAnsi="Arial Narrow"/>
          <w:b/>
          <w:sz w:val="24"/>
          <w:szCs w:val="24"/>
          <w:lang w:val="en-US"/>
        </w:rPr>
        <w:lastRenderedPageBreak/>
        <w:t>1.</w:t>
      </w:r>
    </w:p>
    <w:p w:rsidR="00316AC8" w:rsidRP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Problema_1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16AC8"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316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"Introduzca la longitud de la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habitacion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"Introduzca la anchura de la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habitacion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316AC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"La superficie de la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habitacion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2.</w:t>
      </w: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Problema_3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16A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16AC8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=3.1416;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co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16AC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316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al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vol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el radio del cilindro: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altura del cilindro: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co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area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lateral del cilindro 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vol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ES"/>
        </w:rPr>
        <w:t>u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"El volumen del cilindro 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vol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3.</w:t>
      </w: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Problema_2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16AC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316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an1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an2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an3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an4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el cateto opuesto: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el cateto adyacente: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16A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"La hipotenusa del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triangulo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an1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16A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atan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an2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16A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atan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an3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16A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toDegrees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an1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an4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16AC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toDegrees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an2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angulo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1 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an3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angulo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2 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an4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4. </w:t>
      </w: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Problema_4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16AC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316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po1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po2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por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port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not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"EVALUACION DE LOS PARCIALES"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parcial #1: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parcial #2: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parcial #3: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p3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"EVALUACION DE LOS PROYECTOS"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proyecto #1: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po1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proyecto #2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po2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"EVALUACION DEL PORTAFOLIO"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portafolio: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por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"EVALUACION DEL SEMESTRAL"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nota del semestral: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pt</w:t>
      </w:r>
      <w:proofErr w:type="spellEnd"/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p3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)/3)*0.33;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po1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po2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)/2)*0.20;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port</w:t>
      </w:r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por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)*0.07;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proofErr w:type="gram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)*0.40;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"RESULTADOS FINALES"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"Parciales: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pt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%"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"Proyectos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pot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%"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"Portafolio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%"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6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6A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6AC8">
        <w:rPr>
          <w:rFonts w:ascii="Consolas" w:hAnsi="Consolas" w:cs="Consolas"/>
          <w:color w:val="2A00FF"/>
          <w:sz w:val="20"/>
          <w:szCs w:val="20"/>
          <w:lang w:val="en-US"/>
        </w:rPr>
        <w:t>Semestral</w:t>
      </w:r>
      <w:proofErr w:type="spellEnd"/>
      <w:r w:rsidRPr="00316AC8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2A00FF"/>
          <w:sz w:val="20"/>
          <w:szCs w:val="20"/>
          <w:lang w:val="en-US"/>
        </w:rPr>
        <w:t>" %"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not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port</w:t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16AC8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"Porcentaje obtenido: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%"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6A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6AC8" w:rsidRPr="00316AC8" w:rsidRDefault="00316AC8" w:rsidP="00316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316AC8" w:rsidRDefault="00316AC8" w:rsidP="00316AC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5. </w:t>
      </w:r>
    </w:p>
    <w:p w:rsidR="00A64A6E" w:rsidRDefault="00A64A6E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Problema_5 {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64A6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data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A64A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venta 1"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venta 2"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"Introduzca la venta 3"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6A3E3E"/>
          <w:sz w:val="20"/>
          <w:szCs w:val="20"/>
          <w:lang w:val="es-E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E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*0.10;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tr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"El salario del trabajador este mes es de: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dolares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6. </w:t>
      </w: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Problema_6 {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64A6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data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4A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A64A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"Introduzca la cantidad de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dolares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4A6E" w:rsidRP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64A6E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>*0.89;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4A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E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Dolares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equivalen a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" Euros"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64A6E" w:rsidRDefault="00A64A6E" w:rsidP="00A64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7.</w:t>
      </w: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Problema_7 {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D07D5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data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D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D07D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E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s-E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"Ingrese la cantidad de km/h 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*0.277778;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07D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07D5B">
        <w:rPr>
          <w:rFonts w:ascii="Consolas" w:hAnsi="Consolas" w:cs="Consolas"/>
          <w:color w:val="2A00FF"/>
          <w:sz w:val="20"/>
          <w:szCs w:val="20"/>
          <w:lang w:val="en-US"/>
        </w:rPr>
        <w:t xml:space="preserve">" km/h </w:t>
      </w:r>
      <w:proofErr w:type="spellStart"/>
      <w:r w:rsidRPr="00D07D5B">
        <w:rPr>
          <w:rFonts w:ascii="Consolas" w:hAnsi="Consolas" w:cs="Consolas"/>
          <w:color w:val="2A00FF"/>
          <w:sz w:val="20"/>
          <w:szCs w:val="20"/>
          <w:lang w:val="en-US"/>
        </w:rPr>
        <w:t>equivalen</w:t>
      </w:r>
      <w:proofErr w:type="spellEnd"/>
      <w:r w:rsidRPr="00D07D5B">
        <w:rPr>
          <w:rFonts w:ascii="Consolas" w:hAnsi="Consolas" w:cs="Consolas"/>
          <w:color w:val="2A00FF"/>
          <w:sz w:val="20"/>
          <w:szCs w:val="20"/>
          <w:lang w:val="en-US"/>
        </w:rPr>
        <w:t xml:space="preserve"> a "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D07D5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D07D5B">
        <w:rPr>
          <w:rFonts w:ascii="Consolas" w:hAnsi="Consolas" w:cs="Consolas"/>
          <w:color w:val="2A00FF"/>
          <w:sz w:val="20"/>
          <w:szCs w:val="20"/>
          <w:lang w:val="en-US"/>
        </w:rPr>
        <w:t>" m/s"</w:t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D5B" w:rsidRP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07D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D07D5B" w:rsidRDefault="00D07D5B" w:rsidP="00D0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D07D5B" w:rsidRDefault="00D07D5B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D07D5B" w:rsidRDefault="00D07D5B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D07D5B" w:rsidRDefault="00D07D5B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8. </w:t>
      </w:r>
    </w:p>
    <w:p w:rsidR="00D07D5B" w:rsidRDefault="00D07D5B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D07D5B" w:rsidRDefault="00D07D5B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  <w:bookmarkStart w:id="0" w:name="_GoBack"/>
      <w:bookmarkEnd w:id="0"/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A64A6E" w:rsidRDefault="00A64A6E" w:rsidP="00A64A6E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316AC8" w:rsidRPr="00316AC8" w:rsidRDefault="00316AC8" w:rsidP="00316AC8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404B1C" w:rsidRDefault="00404B1C" w:rsidP="00404B1C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5D632C" w:rsidRPr="000C7648" w:rsidRDefault="005D632C" w:rsidP="00404B1C">
      <w:pPr>
        <w:pStyle w:val="Prrafodelista"/>
        <w:spacing w:after="0"/>
        <w:ind w:left="360"/>
        <w:jc w:val="both"/>
        <w:rPr>
          <w:rFonts w:ascii="Arial" w:hAnsi="Arial" w:cs="Arial"/>
          <w:sz w:val="20"/>
          <w:szCs w:val="24"/>
        </w:rPr>
      </w:pPr>
    </w:p>
    <w:sectPr w:rsidR="005D632C" w:rsidRPr="000C7648" w:rsidSect="008D5F1E">
      <w:headerReference w:type="default" r:id="rId9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098" w:rsidRDefault="00A95098" w:rsidP="001D78E6">
      <w:pPr>
        <w:spacing w:after="0" w:line="240" w:lineRule="auto"/>
      </w:pPr>
      <w:r>
        <w:separator/>
      </w:r>
    </w:p>
  </w:endnote>
  <w:endnote w:type="continuationSeparator" w:id="0">
    <w:p w:rsidR="00A95098" w:rsidRDefault="00A95098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098" w:rsidRDefault="00A95098" w:rsidP="001D78E6">
      <w:pPr>
        <w:spacing w:after="0" w:line="240" w:lineRule="auto"/>
      </w:pPr>
      <w:r>
        <w:separator/>
      </w:r>
    </w:p>
  </w:footnote>
  <w:footnote w:type="continuationSeparator" w:id="0">
    <w:p w:rsidR="00A95098" w:rsidRDefault="00A95098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E51"/>
    <w:multiLevelType w:val="hybridMultilevel"/>
    <w:tmpl w:val="5DF2744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A559A"/>
    <w:multiLevelType w:val="hybridMultilevel"/>
    <w:tmpl w:val="73CCC7B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06D28"/>
    <w:multiLevelType w:val="hybridMultilevel"/>
    <w:tmpl w:val="4338502C"/>
    <w:lvl w:ilvl="0" w:tplc="040A000F">
      <w:start w:val="1"/>
      <w:numFmt w:val="decimal"/>
      <w:lvlText w:val="%1."/>
      <w:lvlJc w:val="left"/>
      <w:pPr>
        <w:ind w:left="1196" w:hanging="360"/>
      </w:pPr>
    </w:lvl>
    <w:lvl w:ilvl="1" w:tplc="040A0019" w:tentative="1">
      <w:start w:val="1"/>
      <w:numFmt w:val="lowerLetter"/>
      <w:lvlText w:val="%2."/>
      <w:lvlJc w:val="left"/>
      <w:pPr>
        <w:ind w:left="1916" w:hanging="360"/>
      </w:pPr>
    </w:lvl>
    <w:lvl w:ilvl="2" w:tplc="040A001B" w:tentative="1">
      <w:start w:val="1"/>
      <w:numFmt w:val="lowerRoman"/>
      <w:lvlText w:val="%3."/>
      <w:lvlJc w:val="right"/>
      <w:pPr>
        <w:ind w:left="2636" w:hanging="180"/>
      </w:pPr>
    </w:lvl>
    <w:lvl w:ilvl="3" w:tplc="040A000F" w:tentative="1">
      <w:start w:val="1"/>
      <w:numFmt w:val="decimal"/>
      <w:lvlText w:val="%4."/>
      <w:lvlJc w:val="left"/>
      <w:pPr>
        <w:ind w:left="3356" w:hanging="360"/>
      </w:pPr>
    </w:lvl>
    <w:lvl w:ilvl="4" w:tplc="040A0019" w:tentative="1">
      <w:start w:val="1"/>
      <w:numFmt w:val="lowerLetter"/>
      <w:lvlText w:val="%5."/>
      <w:lvlJc w:val="left"/>
      <w:pPr>
        <w:ind w:left="4076" w:hanging="360"/>
      </w:pPr>
    </w:lvl>
    <w:lvl w:ilvl="5" w:tplc="040A001B" w:tentative="1">
      <w:start w:val="1"/>
      <w:numFmt w:val="lowerRoman"/>
      <w:lvlText w:val="%6."/>
      <w:lvlJc w:val="right"/>
      <w:pPr>
        <w:ind w:left="4796" w:hanging="180"/>
      </w:pPr>
    </w:lvl>
    <w:lvl w:ilvl="6" w:tplc="040A000F" w:tentative="1">
      <w:start w:val="1"/>
      <w:numFmt w:val="decimal"/>
      <w:lvlText w:val="%7."/>
      <w:lvlJc w:val="left"/>
      <w:pPr>
        <w:ind w:left="5516" w:hanging="360"/>
      </w:pPr>
    </w:lvl>
    <w:lvl w:ilvl="7" w:tplc="040A0019" w:tentative="1">
      <w:start w:val="1"/>
      <w:numFmt w:val="lowerLetter"/>
      <w:lvlText w:val="%8."/>
      <w:lvlJc w:val="left"/>
      <w:pPr>
        <w:ind w:left="6236" w:hanging="360"/>
      </w:pPr>
    </w:lvl>
    <w:lvl w:ilvl="8" w:tplc="040A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3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4">
    <w:nsid w:val="0F9F7711"/>
    <w:multiLevelType w:val="hybridMultilevel"/>
    <w:tmpl w:val="E0A6DA1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56127"/>
    <w:multiLevelType w:val="multilevel"/>
    <w:tmpl w:val="C2140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B3EEF"/>
    <w:multiLevelType w:val="multilevel"/>
    <w:tmpl w:val="0C9C04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312E77CA"/>
    <w:multiLevelType w:val="hybridMultilevel"/>
    <w:tmpl w:val="AD1CBD20"/>
    <w:lvl w:ilvl="0" w:tplc="180A000F">
      <w:start w:val="1"/>
      <w:numFmt w:val="decimal"/>
      <w:lvlText w:val="%1."/>
      <w:lvlJc w:val="left"/>
      <w:pPr>
        <w:ind w:left="1287" w:hanging="360"/>
      </w:pPr>
    </w:lvl>
    <w:lvl w:ilvl="1" w:tplc="180A0019">
      <w:start w:val="1"/>
      <w:numFmt w:val="lowerLetter"/>
      <w:lvlText w:val="%2."/>
      <w:lvlJc w:val="left"/>
      <w:pPr>
        <w:ind w:left="2007" w:hanging="360"/>
      </w:pPr>
    </w:lvl>
    <w:lvl w:ilvl="2" w:tplc="180A001B">
      <w:start w:val="1"/>
      <w:numFmt w:val="lowerRoman"/>
      <w:lvlText w:val="%3."/>
      <w:lvlJc w:val="right"/>
      <w:pPr>
        <w:ind w:left="2727" w:hanging="180"/>
      </w:pPr>
    </w:lvl>
    <w:lvl w:ilvl="3" w:tplc="180A000F">
      <w:start w:val="1"/>
      <w:numFmt w:val="decimal"/>
      <w:lvlText w:val="%4."/>
      <w:lvlJc w:val="left"/>
      <w:pPr>
        <w:ind w:left="3447" w:hanging="360"/>
      </w:pPr>
    </w:lvl>
    <w:lvl w:ilvl="4" w:tplc="180A0019">
      <w:start w:val="1"/>
      <w:numFmt w:val="lowerLetter"/>
      <w:lvlText w:val="%5."/>
      <w:lvlJc w:val="left"/>
      <w:pPr>
        <w:ind w:left="4167" w:hanging="360"/>
      </w:pPr>
    </w:lvl>
    <w:lvl w:ilvl="5" w:tplc="180A001B">
      <w:start w:val="1"/>
      <w:numFmt w:val="lowerRoman"/>
      <w:lvlText w:val="%6."/>
      <w:lvlJc w:val="right"/>
      <w:pPr>
        <w:ind w:left="4887" w:hanging="180"/>
      </w:pPr>
    </w:lvl>
    <w:lvl w:ilvl="6" w:tplc="180A000F">
      <w:start w:val="1"/>
      <w:numFmt w:val="decimal"/>
      <w:lvlText w:val="%7."/>
      <w:lvlJc w:val="left"/>
      <w:pPr>
        <w:ind w:left="5607" w:hanging="360"/>
      </w:pPr>
    </w:lvl>
    <w:lvl w:ilvl="7" w:tplc="180A0019">
      <w:start w:val="1"/>
      <w:numFmt w:val="lowerLetter"/>
      <w:lvlText w:val="%8."/>
      <w:lvlJc w:val="left"/>
      <w:pPr>
        <w:ind w:left="6327" w:hanging="360"/>
      </w:pPr>
    </w:lvl>
    <w:lvl w:ilvl="8" w:tplc="180A001B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BE5004"/>
    <w:multiLevelType w:val="hybridMultilevel"/>
    <w:tmpl w:val="E2F0D16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9521EC"/>
    <w:multiLevelType w:val="hybridMultilevel"/>
    <w:tmpl w:val="DCF89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46439"/>
    <w:multiLevelType w:val="hybridMultilevel"/>
    <w:tmpl w:val="5AB2F6F4"/>
    <w:lvl w:ilvl="0" w:tplc="180A000F">
      <w:start w:val="1"/>
      <w:numFmt w:val="decimal"/>
      <w:lvlText w:val="%1."/>
      <w:lvlJc w:val="left"/>
      <w:pPr>
        <w:ind w:left="1004" w:hanging="360"/>
      </w:p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F100422"/>
    <w:multiLevelType w:val="hybridMultilevel"/>
    <w:tmpl w:val="61EC38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17E09"/>
    <w:multiLevelType w:val="multilevel"/>
    <w:tmpl w:val="EC34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387C48"/>
    <w:multiLevelType w:val="hybridMultilevel"/>
    <w:tmpl w:val="D0667EA0"/>
    <w:lvl w:ilvl="0" w:tplc="040A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5">
    <w:nsid w:val="57C44E09"/>
    <w:multiLevelType w:val="hybridMultilevel"/>
    <w:tmpl w:val="C37AC676"/>
    <w:lvl w:ilvl="0" w:tplc="1240A5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7AD6AA9"/>
    <w:multiLevelType w:val="multilevel"/>
    <w:tmpl w:val="672691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79DD6F3F"/>
    <w:multiLevelType w:val="hybridMultilevel"/>
    <w:tmpl w:val="7E84F194"/>
    <w:lvl w:ilvl="0" w:tplc="5D248F3A">
      <w:start w:val="1"/>
      <w:numFmt w:val="upperRoman"/>
      <w:lvlText w:val="%1."/>
      <w:lvlJc w:val="left"/>
      <w:pPr>
        <w:ind w:left="1080" w:hanging="72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  <w:num w:numId="17">
    <w:abstractNumId w:val="5"/>
  </w:num>
  <w:num w:numId="18">
    <w:abstractNumId w:val="6"/>
  </w:num>
  <w:num w:numId="19">
    <w:abstractNumId w:val="18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BC"/>
    <w:rsid w:val="00013E10"/>
    <w:rsid w:val="000149E4"/>
    <w:rsid w:val="00036FBC"/>
    <w:rsid w:val="00052D1C"/>
    <w:rsid w:val="00062614"/>
    <w:rsid w:val="000745BC"/>
    <w:rsid w:val="000C7648"/>
    <w:rsid w:val="00103A28"/>
    <w:rsid w:val="00117488"/>
    <w:rsid w:val="0014791F"/>
    <w:rsid w:val="001504AE"/>
    <w:rsid w:val="00197D28"/>
    <w:rsid w:val="001B1600"/>
    <w:rsid w:val="001D78E6"/>
    <w:rsid w:val="00205225"/>
    <w:rsid w:val="0021705D"/>
    <w:rsid w:val="002328FC"/>
    <w:rsid w:val="00262437"/>
    <w:rsid w:val="002A0FC7"/>
    <w:rsid w:val="002A375B"/>
    <w:rsid w:val="002B2C5A"/>
    <w:rsid w:val="002B511C"/>
    <w:rsid w:val="002E5613"/>
    <w:rsid w:val="002F50A4"/>
    <w:rsid w:val="00313EC1"/>
    <w:rsid w:val="00316AC8"/>
    <w:rsid w:val="00352168"/>
    <w:rsid w:val="003574E8"/>
    <w:rsid w:val="003918C0"/>
    <w:rsid w:val="003A0E3C"/>
    <w:rsid w:val="00404B1C"/>
    <w:rsid w:val="0041703B"/>
    <w:rsid w:val="0042187D"/>
    <w:rsid w:val="00484D25"/>
    <w:rsid w:val="00486B53"/>
    <w:rsid w:val="004A71CC"/>
    <w:rsid w:val="004F3203"/>
    <w:rsid w:val="005479C8"/>
    <w:rsid w:val="005619F3"/>
    <w:rsid w:val="00586C22"/>
    <w:rsid w:val="005A59A3"/>
    <w:rsid w:val="005B2164"/>
    <w:rsid w:val="005D632C"/>
    <w:rsid w:val="005F0F9D"/>
    <w:rsid w:val="005F1741"/>
    <w:rsid w:val="006038AC"/>
    <w:rsid w:val="00607C10"/>
    <w:rsid w:val="0061714C"/>
    <w:rsid w:val="0064006F"/>
    <w:rsid w:val="00643E92"/>
    <w:rsid w:val="006A6021"/>
    <w:rsid w:val="006C50A2"/>
    <w:rsid w:val="006F0D23"/>
    <w:rsid w:val="00700D17"/>
    <w:rsid w:val="00705378"/>
    <w:rsid w:val="007258E5"/>
    <w:rsid w:val="0073232E"/>
    <w:rsid w:val="007865AA"/>
    <w:rsid w:val="007A01F8"/>
    <w:rsid w:val="00833A1B"/>
    <w:rsid w:val="00851F4F"/>
    <w:rsid w:val="00861106"/>
    <w:rsid w:val="00867BD1"/>
    <w:rsid w:val="00893ADA"/>
    <w:rsid w:val="008B1CAE"/>
    <w:rsid w:val="008B5607"/>
    <w:rsid w:val="008D5F1E"/>
    <w:rsid w:val="00940970"/>
    <w:rsid w:val="009C44B3"/>
    <w:rsid w:val="009E162B"/>
    <w:rsid w:val="00A0713F"/>
    <w:rsid w:val="00A179ED"/>
    <w:rsid w:val="00A41783"/>
    <w:rsid w:val="00A55FCC"/>
    <w:rsid w:val="00A64A6E"/>
    <w:rsid w:val="00A95098"/>
    <w:rsid w:val="00AF176E"/>
    <w:rsid w:val="00B210B3"/>
    <w:rsid w:val="00B23167"/>
    <w:rsid w:val="00B25CA4"/>
    <w:rsid w:val="00B46856"/>
    <w:rsid w:val="00B5576B"/>
    <w:rsid w:val="00B8033E"/>
    <w:rsid w:val="00BC10CD"/>
    <w:rsid w:val="00BC6170"/>
    <w:rsid w:val="00C569B9"/>
    <w:rsid w:val="00CA28B4"/>
    <w:rsid w:val="00CA2E3A"/>
    <w:rsid w:val="00CC3F6D"/>
    <w:rsid w:val="00CD6EA9"/>
    <w:rsid w:val="00CD6F40"/>
    <w:rsid w:val="00CF12CF"/>
    <w:rsid w:val="00CF1360"/>
    <w:rsid w:val="00D07D5B"/>
    <w:rsid w:val="00D23027"/>
    <w:rsid w:val="00D35572"/>
    <w:rsid w:val="00D4524D"/>
    <w:rsid w:val="00D73384"/>
    <w:rsid w:val="00D77758"/>
    <w:rsid w:val="00DB171C"/>
    <w:rsid w:val="00DB7617"/>
    <w:rsid w:val="00DF7C9B"/>
    <w:rsid w:val="00E10E0B"/>
    <w:rsid w:val="00E56F2E"/>
    <w:rsid w:val="00E76138"/>
    <w:rsid w:val="00EA44CC"/>
    <w:rsid w:val="00ED370E"/>
    <w:rsid w:val="00F23BA4"/>
    <w:rsid w:val="00F52F28"/>
    <w:rsid w:val="00F64C11"/>
    <w:rsid w:val="00F7728B"/>
    <w:rsid w:val="00F958C1"/>
    <w:rsid w:val="00FC4D12"/>
    <w:rsid w:val="00FD01E1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C911F8-8F41-42C2-984E-FA45479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8D5F1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0D17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70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FD0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D0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ENCIA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Formato_Guias_de_ Actividades  FC-FISC-1-8-2016.dotx</Template>
  <TotalTime>71</TotalTime>
  <Pages>6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7040 i5 lab7</cp:lastModifiedBy>
  <cp:revision>9</cp:revision>
  <cp:lastPrinted>2015-09-30T16:54:00Z</cp:lastPrinted>
  <dcterms:created xsi:type="dcterms:W3CDTF">2019-05-10T17:19:00Z</dcterms:created>
  <dcterms:modified xsi:type="dcterms:W3CDTF">2019-05-10T21:14:00Z</dcterms:modified>
</cp:coreProperties>
</file>